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F351" w14:textId="3949F75A" w:rsidR="003D0DFE" w:rsidRDefault="00015982" w:rsidP="00250EFE">
      <w:pPr>
        <w:tabs>
          <w:tab w:val="left" w:pos="3231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1" layoutInCell="1" allowOverlap="1" wp14:anchorId="68135C4C" wp14:editId="4F1ADD42">
                <wp:simplePos x="0" y="0"/>
                <wp:positionH relativeFrom="page">
                  <wp:posOffset>2616200</wp:posOffset>
                </wp:positionH>
                <wp:positionV relativeFrom="page">
                  <wp:posOffset>2550160</wp:posOffset>
                </wp:positionV>
                <wp:extent cx="4690745" cy="2600960"/>
                <wp:effectExtent l="0" t="0" r="0" b="0"/>
                <wp:wrapSquare wrapText="bothSides"/>
                <wp:docPr id="2986027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2600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C3BD7" w14:textId="3AB86269" w:rsidR="007E37E5" w:rsidRDefault="007E37E5" w:rsidP="007E37E5">
                            <w:pPr>
                              <w:pStyle w:val="Heading2"/>
                            </w:pPr>
                            <w:r>
                              <w:t>core skill stack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73"/>
                              <w:gridCol w:w="5617"/>
                            </w:tblGrid>
                            <w:tr w:rsidR="00015982" w:rsidRPr="00015982" w14:paraId="0235C88B" w14:textId="77777777" w:rsidTr="00015982"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742BA680" w14:textId="77777777" w:rsidR="00015982" w:rsidRPr="00015982" w:rsidRDefault="00015982" w:rsidP="000159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Category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499F6014" w14:textId="77777777" w:rsidR="00015982" w:rsidRPr="00015982" w:rsidRDefault="00015982" w:rsidP="0001598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Skills</w:t>
                                  </w:r>
                                </w:p>
                              </w:tc>
                            </w:tr>
                            <w:tr w:rsidR="00015982" w:rsidRPr="00015982" w14:paraId="568091E6" w14:textId="77777777" w:rsidTr="00015982"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645B37D6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Geospatial Stack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1A7A078E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ArcGIS Pro, ArcGIS Enterprise, AGOL, QGIS, Field Maps, Experience Builder</w:t>
                                  </w:r>
                                </w:p>
                              </w:tc>
                            </w:tr>
                            <w:tr w:rsidR="00015982" w:rsidRPr="00015982" w14:paraId="37B5D9F3" w14:textId="77777777" w:rsidTr="00015982"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1D6A110E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Programming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091CFA2A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 xml:space="preserve">Python, JavaScript, </w:t>
                                  </w:r>
                                  <w:proofErr w:type="spellStart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ArcPy</w:t>
                                  </w:r>
                                  <w:proofErr w:type="spellEnd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FastAPI</w:t>
                                  </w:r>
                                  <w:proofErr w:type="spellEnd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, ArcGIS API for Python, JSAPI</w:t>
                                  </w:r>
                                </w:p>
                              </w:tc>
                            </w:tr>
                            <w:tr w:rsidR="00015982" w:rsidRPr="00015982" w14:paraId="686BB836" w14:textId="77777777" w:rsidTr="00015982"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56771E10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Databases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32C91D09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PostgreSQL/</w:t>
                                  </w:r>
                                  <w:proofErr w:type="spellStart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PostGIS</w:t>
                                  </w:r>
                                  <w:proofErr w:type="spellEnd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DuckDB</w:t>
                                  </w:r>
                                  <w:proofErr w:type="spellEnd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, Elasticsearch, relational schema design, query optimization</w:t>
                                  </w:r>
                                </w:p>
                              </w:tc>
                            </w:tr>
                            <w:tr w:rsidR="00015982" w:rsidRPr="00015982" w14:paraId="3AD17D9B" w14:textId="77777777" w:rsidTr="00015982"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0786D693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AI/ML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5AE2688B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 xml:space="preserve">GPT-4, </w:t>
                                  </w:r>
                                  <w:proofErr w:type="spellStart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DSPy</w:t>
                                  </w:r>
                                  <w:proofErr w:type="spellEnd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LangChain</w:t>
                                  </w:r>
                                  <w:proofErr w:type="spellEnd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, prompt engineering, AI-to-SQL reasoning, agent-based modeling</w:t>
                                  </w:r>
                                </w:p>
                              </w:tc>
                            </w:tr>
                            <w:tr w:rsidR="00015982" w:rsidRPr="00015982" w14:paraId="71841EF2" w14:textId="77777777" w:rsidTr="00015982"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11CC665F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Frontend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698013CA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React, deck.gl, D3.js, Tailwind, MUI, Chart.js</w:t>
                                  </w:r>
                                </w:p>
                              </w:tc>
                            </w:tr>
                            <w:tr w:rsidR="00015982" w:rsidRPr="00015982" w14:paraId="3FF845B4" w14:textId="77777777" w:rsidTr="00015982"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74A41FB3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Cloud DevOps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5761048C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AWS (EC2, Lambda, S3, RDS), GitHub Actions, JWT, secrets handling</w:t>
                                  </w:r>
                                </w:p>
                              </w:tc>
                            </w:tr>
                            <w:tr w:rsidR="00015982" w:rsidRPr="00015982" w14:paraId="5A6EF6FC" w14:textId="77777777" w:rsidTr="00015982"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3296D1E0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Tooling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5EFE3CCA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 xml:space="preserve">Git, GitHub, PyCharm, </w:t>
                                  </w:r>
                                  <w:proofErr w:type="spellStart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VSCode</w:t>
                                  </w:r>
                                  <w:proofErr w:type="spellEnd"/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, OpenAI API, custom GPTs, Postman</w:t>
                                  </w:r>
                                </w:p>
                              </w:tc>
                            </w:tr>
                            <w:tr w:rsidR="00015982" w:rsidRPr="00015982" w14:paraId="53E48BB2" w14:textId="77777777" w:rsidTr="00015982"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6E060712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Methodologies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hideMark/>
                                </w:tcPr>
                                <w:p w14:paraId="784A4275" w14:textId="77777777" w:rsidR="00015982" w:rsidRPr="00015982" w:rsidRDefault="00015982" w:rsidP="00015982"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015982">
                                    <w:rPr>
                                      <w:sz w:val="18"/>
                                      <w:szCs w:val="18"/>
                                    </w:rPr>
                                    <w:t>CI/CD, RESTful API design, modular architecture, performance profiling, version control</w:t>
                                  </w:r>
                                </w:p>
                              </w:tc>
                            </w:tr>
                          </w:tbl>
                          <w:p w14:paraId="5D978F9B" w14:textId="3763D6B8" w:rsidR="00015982" w:rsidRPr="00015982" w:rsidRDefault="00015982" w:rsidP="000159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35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6pt;margin-top:200.8pt;width:369.35pt;height:204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" filled="f" stroked="f">
                <v:textbox>
                  <w:txbxContent>
                    <w:p w14:paraId="2E3C3BD7" w14:textId="3AB86269" w:rsidR="007E37E5" w:rsidRDefault="007E37E5" w:rsidP="007E37E5">
                      <w:pPr>
                        <w:pStyle w:val="Heading2"/>
                      </w:pPr>
                      <w:r>
                        <w:t>core skill stack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73"/>
                        <w:gridCol w:w="5617"/>
                      </w:tblGrid>
                      <w:tr w:rsidR="00015982" w:rsidRPr="00015982" w14:paraId="0235C88B" w14:textId="77777777" w:rsidTr="00015982">
                        <w:tc>
                          <w:tcPr>
                            <w:tcW w:w="0" w:type="auto"/>
                            <w:hideMark/>
                          </w:tcPr>
                          <w:p w14:paraId="742BA680" w14:textId="77777777" w:rsidR="00015982" w:rsidRPr="00015982" w:rsidRDefault="00015982" w:rsidP="000159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Category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499F6014" w14:textId="77777777" w:rsidR="00015982" w:rsidRPr="00015982" w:rsidRDefault="00015982" w:rsidP="0001598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Skills</w:t>
                            </w:r>
                          </w:p>
                        </w:tc>
                      </w:tr>
                      <w:tr w:rsidR="00015982" w:rsidRPr="00015982" w14:paraId="568091E6" w14:textId="77777777" w:rsidTr="00015982">
                        <w:tc>
                          <w:tcPr>
                            <w:tcW w:w="0" w:type="auto"/>
                            <w:hideMark/>
                          </w:tcPr>
                          <w:p w14:paraId="645B37D6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Geospatial Stack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1A7A078E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ArcGIS Pro, ArcGIS Enterprise, AGOL, QGIS, Field Maps, Experience Builder</w:t>
                            </w:r>
                          </w:p>
                        </w:tc>
                      </w:tr>
                      <w:tr w:rsidR="00015982" w:rsidRPr="00015982" w14:paraId="37B5D9F3" w14:textId="77777777" w:rsidTr="00015982">
                        <w:tc>
                          <w:tcPr>
                            <w:tcW w:w="0" w:type="auto"/>
                            <w:hideMark/>
                          </w:tcPr>
                          <w:p w14:paraId="1D6A110E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Programming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091CFA2A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 xml:space="preserve">Python, JavaScript, </w:t>
                            </w:r>
                            <w:proofErr w:type="spellStart"/>
                            <w:r w:rsidRPr="00015982">
                              <w:rPr>
                                <w:sz w:val="18"/>
                                <w:szCs w:val="18"/>
                              </w:rPr>
                              <w:t>ArcPy</w:t>
                            </w:r>
                            <w:proofErr w:type="spellEnd"/>
                            <w:r w:rsidRPr="0001598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15982">
                              <w:rPr>
                                <w:sz w:val="18"/>
                                <w:szCs w:val="18"/>
                              </w:rPr>
                              <w:t>FastAPI</w:t>
                            </w:r>
                            <w:proofErr w:type="spellEnd"/>
                            <w:r w:rsidRPr="00015982">
                              <w:rPr>
                                <w:sz w:val="18"/>
                                <w:szCs w:val="18"/>
                              </w:rPr>
                              <w:t>, ArcGIS API for Python, JSAPI</w:t>
                            </w:r>
                          </w:p>
                        </w:tc>
                      </w:tr>
                      <w:tr w:rsidR="00015982" w:rsidRPr="00015982" w14:paraId="686BB836" w14:textId="77777777" w:rsidTr="00015982">
                        <w:tc>
                          <w:tcPr>
                            <w:tcW w:w="0" w:type="auto"/>
                            <w:hideMark/>
                          </w:tcPr>
                          <w:p w14:paraId="56771E10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Databases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32C91D09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PostgreSQL/</w:t>
                            </w:r>
                            <w:proofErr w:type="spellStart"/>
                            <w:r w:rsidRPr="00015982">
                              <w:rPr>
                                <w:sz w:val="18"/>
                                <w:szCs w:val="18"/>
                              </w:rPr>
                              <w:t>PostGIS</w:t>
                            </w:r>
                            <w:proofErr w:type="spellEnd"/>
                            <w:r w:rsidRPr="0001598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15982">
                              <w:rPr>
                                <w:sz w:val="18"/>
                                <w:szCs w:val="18"/>
                              </w:rPr>
                              <w:t>DuckDB</w:t>
                            </w:r>
                            <w:proofErr w:type="spellEnd"/>
                            <w:r w:rsidRPr="00015982">
                              <w:rPr>
                                <w:sz w:val="18"/>
                                <w:szCs w:val="18"/>
                              </w:rPr>
                              <w:t>, Elasticsearch, relational schema design, query optimization</w:t>
                            </w:r>
                          </w:p>
                        </w:tc>
                      </w:tr>
                      <w:tr w:rsidR="00015982" w:rsidRPr="00015982" w14:paraId="3AD17D9B" w14:textId="77777777" w:rsidTr="00015982">
                        <w:tc>
                          <w:tcPr>
                            <w:tcW w:w="0" w:type="auto"/>
                            <w:hideMark/>
                          </w:tcPr>
                          <w:p w14:paraId="0786D693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AI/ML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AE2688B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 xml:space="preserve">GPT-4, </w:t>
                            </w:r>
                            <w:proofErr w:type="spellStart"/>
                            <w:r w:rsidRPr="00015982">
                              <w:rPr>
                                <w:sz w:val="18"/>
                                <w:szCs w:val="18"/>
                              </w:rPr>
                              <w:t>DSPy</w:t>
                            </w:r>
                            <w:proofErr w:type="spellEnd"/>
                            <w:r w:rsidRPr="00015982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015982">
                              <w:rPr>
                                <w:sz w:val="18"/>
                                <w:szCs w:val="18"/>
                              </w:rPr>
                              <w:t>LangChain</w:t>
                            </w:r>
                            <w:proofErr w:type="spellEnd"/>
                            <w:r w:rsidRPr="00015982">
                              <w:rPr>
                                <w:sz w:val="18"/>
                                <w:szCs w:val="18"/>
                              </w:rPr>
                              <w:t>, prompt engineering, AI-to-SQL reasoning, agent-based modeling</w:t>
                            </w:r>
                          </w:p>
                        </w:tc>
                      </w:tr>
                      <w:tr w:rsidR="00015982" w:rsidRPr="00015982" w14:paraId="71841EF2" w14:textId="77777777" w:rsidTr="00015982">
                        <w:tc>
                          <w:tcPr>
                            <w:tcW w:w="0" w:type="auto"/>
                            <w:hideMark/>
                          </w:tcPr>
                          <w:p w14:paraId="11CC665F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698013CA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React, deck.gl, D3.js, Tailwind, MUI, Chart.js</w:t>
                            </w:r>
                          </w:p>
                        </w:tc>
                      </w:tr>
                      <w:tr w:rsidR="00015982" w:rsidRPr="00015982" w14:paraId="3FF845B4" w14:textId="77777777" w:rsidTr="00015982">
                        <w:tc>
                          <w:tcPr>
                            <w:tcW w:w="0" w:type="auto"/>
                            <w:hideMark/>
                          </w:tcPr>
                          <w:p w14:paraId="74A41FB3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Cloud DevOps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761048C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AWS (EC2, Lambda, S3, RDS), GitHub Actions, JWT, secrets handling</w:t>
                            </w:r>
                          </w:p>
                        </w:tc>
                      </w:tr>
                      <w:tr w:rsidR="00015982" w:rsidRPr="00015982" w14:paraId="5A6EF6FC" w14:textId="77777777" w:rsidTr="00015982">
                        <w:tc>
                          <w:tcPr>
                            <w:tcW w:w="0" w:type="auto"/>
                            <w:hideMark/>
                          </w:tcPr>
                          <w:p w14:paraId="3296D1E0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Tooling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5EFE3CCA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 xml:space="preserve">Git, GitHub, PyCharm, </w:t>
                            </w:r>
                            <w:proofErr w:type="spellStart"/>
                            <w:r w:rsidRPr="00015982">
                              <w:rPr>
                                <w:sz w:val="18"/>
                                <w:szCs w:val="18"/>
                              </w:rPr>
                              <w:t>VSCode</w:t>
                            </w:r>
                            <w:proofErr w:type="spellEnd"/>
                            <w:r w:rsidRPr="00015982">
                              <w:rPr>
                                <w:sz w:val="18"/>
                                <w:szCs w:val="18"/>
                              </w:rPr>
                              <w:t>, OpenAI API, custom GPTs, Postman</w:t>
                            </w:r>
                          </w:p>
                        </w:tc>
                      </w:tr>
                      <w:tr w:rsidR="00015982" w:rsidRPr="00015982" w14:paraId="53E48BB2" w14:textId="77777777" w:rsidTr="00015982">
                        <w:tc>
                          <w:tcPr>
                            <w:tcW w:w="0" w:type="auto"/>
                            <w:hideMark/>
                          </w:tcPr>
                          <w:p w14:paraId="6E060712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Methodologies</w:t>
                            </w:r>
                          </w:p>
                        </w:tc>
                        <w:tc>
                          <w:tcPr>
                            <w:tcW w:w="0" w:type="auto"/>
                            <w:hideMark/>
                          </w:tcPr>
                          <w:p w14:paraId="784A4275" w14:textId="77777777" w:rsidR="00015982" w:rsidRPr="00015982" w:rsidRDefault="00015982" w:rsidP="00015982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>CI/CD, RESTful API design, modular architecture, performance profiling, version control</w:t>
                            </w:r>
                          </w:p>
                        </w:tc>
                      </w:tr>
                    </w:tbl>
                    <w:p w14:paraId="5D978F9B" w14:textId="3763D6B8" w:rsidR="00015982" w:rsidRPr="00015982" w:rsidRDefault="00015982" w:rsidP="000159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1" layoutInCell="1" allowOverlap="1" wp14:anchorId="6ADD3F53" wp14:editId="6CFABE8F">
                <wp:simplePos x="0" y="0"/>
                <wp:positionH relativeFrom="page">
                  <wp:posOffset>2514600</wp:posOffset>
                </wp:positionH>
                <wp:positionV relativeFrom="page">
                  <wp:posOffset>5290820</wp:posOffset>
                </wp:positionV>
                <wp:extent cx="127635" cy="109220"/>
                <wp:effectExtent l="9208" t="0" r="0" b="0"/>
                <wp:wrapNone/>
                <wp:docPr id="547806177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9220"/>
                        </a:xfrm>
                        <a:prstGeom prst="triangl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4A3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alt="&quot;&quot;" style="position:absolute;margin-left:198pt;margin-top:416.6pt;width:10.05pt;height:8.6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" fillcolor="#595959" stroked="f" strokeweight="1pt">
                <w10:wrap anchorx="page" anchory="page"/>
                <w10:anchorlock/>
              </v:shape>
            </w:pict>
          </mc:Fallback>
        </mc:AlternateContent>
      </w:r>
      <w:r w:rsidR="00F0218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1" layoutInCell="1" allowOverlap="1" wp14:anchorId="0BBFD960" wp14:editId="65A2FA61">
                <wp:simplePos x="0" y="0"/>
                <wp:positionH relativeFrom="page">
                  <wp:posOffset>2606040</wp:posOffset>
                </wp:positionH>
                <wp:positionV relativeFrom="page">
                  <wp:posOffset>1330960</wp:posOffset>
                </wp:positionV>
                <wp:extent cx="4690745" cy="1366520"/>
                <wp:effectExtent l="0" t="0" r="0" b="5080"/>
                <wp:wrapSquare wrapText="bothSides"/>
                <wp:docPr id="2107907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FA8B7" w14:textId="77777777" w:rsidR="00F02183" w:rsidRPr="00D71668" w:rsidRDefault="00F02183" w:rsidP="007E37E5">
                            <w:pPr>
                              <w:pStyle w:val="Heading2"/>
                            </w:pPr>
                            <w:r w:rsidRPr="00D71668">
                              <w:t>Profile</w:t>
                            </w:r>
                          </w:p>
                          <w:p w14:paraId="3CAEBD1A" w14:textId="7F3DAA8F" w:rsidR="00F02183" w:rsidRPr="00015982" w:rsidRDefault="00250EFE" w:rsidP="00F021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15982">
                              <w:rPr>
                                <w:sz w:val="18"/>
                                <w:szCs w:val="18"/>
                              </w:rPr>
                              <w:t xml:space="preserve">Full-stack geospatial systems architect and AI/ML engineer specializing in end-to-end GIS solutions, scalable cloud deployment, and intelligent spatial analytics. Builder of the </w:t>
                            </w:r>
                            <w:proofErr w:type="spellStart"/>
                            <w:r w:rsidRPr="00015982">
                              <w:rPr>
                                <w:sz w:val="18"/>
                                <w:szCs w:val="18"/>
                              </w:rPr>
                              <w:t>ForgeIQ</w:t>
                            </w:r>
                            <w:proofErr w:type="spellEnd"/>
                            <w:r w:rsidRPr="00015982">
                              <w:rPr>
                                <w:sz w:val="18"/>
                                <w:szCs w:val="18"/>
                              </w:rPr>
                              <w:t xml:space="preserve"> platform, including the AI-powered </w:t>
                            </w:r>
                            <w:proofErr w:type="spellStart"/>
                            <w:r w:rsidRPr="00015982">
                              <w:rPr>
                                <w:sz w:val="18"/>
                                <w:szCs w:val="18"/>
                              </w:rPr>
                              <w:t>ConflictIQ</w:t>
                            </w:r>
                            <w:proofErr w:type="spellEnd"/>
                            <w:r w:rsidRPr="00015982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proofErr w:type="spellStart"/>
                            <w:r w:rsidRPr="00015982">
                              <w:rPr>
                                <w:sz w:val="18"/>
                                <w:szCs w:val="18"/>
                              </w:rPr>
                              <w:t>SpendIQ</w:t>
                            </w:r>
                            <w:proofErr w:type="spellEnd"/>
                            <w:r w:rsidRPr="00015982">
                              <w:rPr>
                                <w:sz w:val="18"/>
                                <w:szCs w:val="18"/>
                              </w:rPr>
                              <w:t xml:space="preserve"> modules. Trusted by municipal, federal, and research partners for leading data-driven, secure, and automation-enhanced systems. Seeking a role in AI-powered GIS or platform development.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D960" id="_x0000_s1027" type="#_x0000_t202" style="position:absolute;left:0;text-align:left;margin-left:205.2pt;margin-top:104.8pt;width:369.35pt;height:107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" filled="f" stroked="f">
                <v:textbox>
                  <w:txbxContent>
                    <w:p w14:paraId="3D4FA8B7" w14:textId="77777777" w:rsidR="00F02183" w:rsidRPr="00D71668" w:rsidRDefault="00F02183" w:rsidP="007E37E5">
                      <w:pPr>
                        <w:pStyle w:val="Heading2"/>
                      </w:pPr>
                      <w:r w:rsidRPr="00D71668">
                        <w:t>Profile</w:t>
                      </w:r>
                    </w:p>
                    <w:p w14:paraId="3CAEBD1A" w14:textId="7F3DAA8F" w:rsidR="00F02183" w:rsidRPr="00015982" w:rsidRDefault="00250EFE" w:rsidP="00F02183">
                      <w:pPr>
                        <w:rPr>
                          <w:sz w:val="18"/>
                          <w:szCs w:val="18"/>
                        </w:rPr>
                      </w:pPr>
                      <w:r w:rsidRPr="00015982">
                        <w:rPr>
                          <w:sz w:val="18"/>
                          <w:szCs w:val="18"/>
                        </w:rPr>
                        <w:t xml:space="preserve">Full-stack geospatial systems architect and AI/ML engineer specializing in end-to-end GIS solutions, scalable cloud deployment, and intelligent spatial analytics. Builder of the </w:t>
                      </w:r>
                      <w:proofErr w:type="spellStart"/>
                      <w:r w:rsidRPr="00015982">
                        <w:rPr>
                          <w:sz w:val="18"/>
                          <w:szCs w:val="18"/>
                        </w:rPr>
                        <w:t>ForgeIQ</w:t>
                      </w:r>
                      <w:proofErr w:type="spellEnd"/>
                      <w:r w:rsidRPr="00015982">
                        <w:rPr>
                          <w:sz w:val="18"/>
                          <w:szCs w:val="18"/>
                        </w:rPr>
                        <w:t xml:space="preserve"> platform, including the AI-powered </w:t>
                      </w:r>
                      <w:proofErr w:type="spellStart"/>
                      <w:r w:rsidRPr="00015982">
                        <w:rPr>
                          <w:sz w:val="18"/>
                          <w:szCs w:val="18"/>
                        </w:rPr>
                        <w:t>ConflictIQ</w:t>
                      </w:r>
                      <w:proofErr w:type="spellEnd"/>
                      <w:r w:rsidRPr="00015982">
                        <w:rPr>
                          <w:sz w:val="18"/>
                          <w:szCs w:val="18"/>
                        </w:rPr>
                        <w:t xml:space="preserve"> and </w:t>
                      </w:r>
                      <w:proofErr w:type="spellStart"/>
                      <w:r w:rsidRPr="00015982">
                        <w:rPr>
                          <w:sz w:val="18"/>
                          <w:szCs w:val="18"/>
                        </w:rPr>
                        <w:t>SpendIQ</w:t>
                      </w:r>
                      <w:proofErr w:type="spellEnd"/>
                      <w:r w:rsidRPr="00015982">
                        <w:rPr>
                          <w:sz w:val="18"/>
                          <w:szCs w:val="18"/>
                        </w:rPr>
                        <w:t xml:space="preserve"> modules. Trusted by municipal, federal, and research partners for leading data-driven, secure, and automation-enhanced systems. Seeking a role in AI-powered GIS or platform development.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218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1" layoutInCell="1" allowOverlap="1" wp14:anchorId="3BD53B56" wp14:editId="4C93E736">
                <wp:simplePos x="0" y="0"/>
                <wp:positionH relativeFrom="page">
                  <wp:posOffset>2623185</wp:posOffset>
                </wp:positionH>
                <wp:positionV relativeFrom="page">
                  <wp:posOffset>5198110</wp:posOffset>
                </wp:positionV>
                <wp:extent cx="4690745" cy="5369560"/>
                <wp:effectExtent l="0" t="0" r="0" b="25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536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98D12" w14:textId="77777777" w:rsidR="00250EFE" w:rsidRDefault="00250EFE" w:rsidP="00250EFE">
                            <w:pPr>
                              <w:pStyle w:val="Heading2"/>
                            </w:pPr>
                            <w:r>
                              <w:t>Work Experience</w:t>
                            </w:r>
                          </w:p>
                          <w:p w14:paraId="21259D25" w14:textId="77777777" w:rsidR="00250EFE" w:rsidRDefault="00250EFE" w:rsidP="007E37E5">
                            <w:pPr>
                              <w:pStyle w:val="Heading4"/>
                            </w:pPr>
                            <w:r>
                              <w:t>GIS Programmer/Analyst/Specialist</w:t>
                            </w:r>
                          </w:p>
                          <w:p w14:paraId="5DFE0467" w14:textId="77777777" w:rsidR="00250EFE" w:rsidRPr="007E37E5" w:rsidRDefault="00250EFE" w:rsidP="000159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Cheyenne Board of Public Utilities | Oct 2022 – Present</w:t>
                            </w:r>
                          </w:p>
                          <w:p w14:paraId="5655D172" w14:textId="363FCF93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Engineered scalable municipal GIS infrastructure with ArcGIS Enterprise + AGOL</w:t>
                            </w:r>
                            <w:r w:rsidRPr="007E37E5">
                              <w:rPr>
                                <w:sz w:val="16"/>
                                <w:szCs w:val="16"/>
                              </w:rPr>
                              <w:t>/PORTAL</w:t>
                            </w:r>
                          </w:p>
                          <w:p w14:paraId="6100CC21" w14:textId="77777777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Automated asset workflows via ArcGIS API for Python</w:t>
                            </w:r>
                          </w:p>
                          <w:p w14:paraId="03FADF78" w14:textId="77777777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Built Field Maps, Experience Builder apps, and Portal dashboards</w:t>
                            </w:r>
                          </w:p>
                          <w:p w14:paraId="24025591" w14:textId="0AAD5D1D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Deployed LSLI workflows for regulatory compliance</w:t>
                            </w:r>
                          </w:p>
                          <w:p w14:paraId="089956CC" w14:textId="77777777" w:rsidR="00250EFE" w:rsidRDefault="00250EFE" w:rsidP="00250EFE">
                            <w:pPr>
                              <w:pStyle w:val="Heading3"/>
                            </w:pPr>
                            <w:r>
                              <w:t xml:space="preserve">Founder / Architect – </w:t>
                            </w:r>
                            <w:proofErr w:type="spellStart"/>
                            <w:r>
                              <w:t>ForgeIQ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ConflictIQ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SpendIQ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DBF9CC4" w14:textId="77777777" w:rsidR="00250EFE" w:rsidRPr="007E37E5" w:rsidRDefault="00250EFE" w:rsidP="000159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Remote | 2024 – Present</w:t>
                            </w:r>
                          </w:p>
                          <w:p w14:paraId="3F14F69E" w14:textId="08DDA6FC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 xml:space="preserve">Built </w:t>
                            </w:r>
                            <w:proofErr w:type="spellStart"/>
                            <w:r w:rsidRPr="007E37E5">
                              <w:rPr>
                                <w:sz w:val="16"/>
                                <w:szCs w:val="16"/>
                              </w:rPr>
                              <w:t>ConflictIQ</w:t>
                            </w:r>
                            <w:proofErr w:type="spellEnd"/>
                            <w:r w:rsidRPr="007E37E5">
                              <w:rPr>
                                <w:sz w:val="16"/>
                                <w:szCs w:val="16"/>
                              </w:rPr>
                              <w:t xml:space="preserve"> using </w:t>
                            </w:r>
                            <w:r w:rsidRPr="007E37E5">
                              <w:rPr>
                                <w:sz w:val="16"/>
                                <w:szCs w:val="16"/>
                              </w:rPr>
                              <w:t>OpenAI API</w:t>
                            </w:r>
                            <w:r w:rsidRPr="007E37E5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7E37E5">
                              <w:rPr>
                                <w:sz w:val="16"/>
                                <w:szCs w:val="16"/>
                              </w:rPr>
                              <w:t>PostGIS</w:t>
                            </w:r>
                            <w:proofErr w:type="spellEnd"/>
                            <w:r w:rsidRPr="007E37E5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proofErr w:type="spellStart"/>
                            <w:r w:rsidRPr="007E37E5">
                              <w:rPr>
                                <w:sz w:val="16"/>
                                <w:szCs w:val="16"/>
                              </w:rPr>
                              <w:t>FastAPI</w:t>
                            </w:r>
                            <w:proofErr w:type="spellEnd"/>
                            <w:r w:rsidRPr="007E37E5">
                              <w:rPr>
                                <w:sz w:val="16"/>
                                <w:szCs w:val="16"/>
                              </w:rPr>
                              <w:t xml:space="preserve"> for spatial NLQ</w:t>
                            </w:r>
                          </w:p>
                          <w:p w14:paraId="6B8437B4" w14:textId="77777777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 xml:space="preserve">Developed </w:t>
                            </w:r>
                            <w:proofErr w:type="spellStart"/>
                            <w:r w:rsidRPr="007E37E5">
                              <w:rPr>
                                <w:sz w:val="16"/>
                                <w:szCs w:val="16"/>
                              </w:rPr>
                              <w:t>SpendIQ</w:t>
                            </w:r>
                            <w:proofErr w:type="spellEnd"/>
                            <w:r w:rsidRPr="007E37E5">
                              <w:rPr>
                                <w:sz w:val="16"/>
                                <w:szCs w:val="16"/>
                              </w:rPr>
                              <w:t xml:space="preserve"> with </w:t>
                            </w:r>
                            <w:proofErr w:type="spellStart"/>
                            <w:r w:rsidRPr="007E37E5">
                              <w:rPr>
                                <w:sz w:val="16"/>
                                <w:szCs w:val="16"/>
                              </w:rPr>
                              <w:t>DSPy</w:t>
                            </w:r>
                            <w:proofErr w:type="spellEnd"/>
                            <w:r w:rsidRPr="007E37E5">
                              <w:rPr>
                                <w:sz w:val="16"/>
                                <w:szCs w:val="16"/>
                              </w:rPr>
                              <w:t xml:space="preserve"> for agentic query interpretation</w:t>
                            </w:r>
                          </w:p>
                          <w:p w14:paraId="7EA6562B" w14:textId="77777777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 xml:space="preserve">Deployed </w:t>
                            </w:r>
                            <w:proofErr w:type="gramStart"/>
                            <w:r w:rsidRPr="007E37E5">
                              <w:rPr>
                                <w:sz w:val="16"/>
                                <w:szCs w:val="16"/>
                              </w:rPr>
                              <w:t>full-stack</w:t>
                            </w:r>
                            <w:proofErr w:type="gramEnd"/>
                            <w:r w:rsidRPr="007E37E5">
                              <w:rPr>
                                <w:sz w:val="16"/>
                                <w:szCs w:val="16"/>
                              </w:rPr>
                              <w:t xml:space="preserve"> React frontend and AWS cloud backend</w:t>
                            </w:r>
                          </w:p>
                          <w:p w14:paraId="3353EA75" w14:textId="1F1BC43B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Created secure data pipelines and visual analytics with brushing/filtering</w:t>
                            </w:r>
                          </w:p>
                          <w:p w14:paraId="35566505" w14:textId="77777777" w:rsidR="00250EFE" w:rsidRDefault="00250EFE" w:rsidP="00250EFE">
                            <w:pPr>
                              <w:pStyle w:val="Heading3"/>
                            </w:pPr>
                            <w:r>
                              <w:t>Project Lead – NASA DEVELOP</w:t>
                            </w:r>
                          </w:p>
                          <w:p w14:paraId="09391056" w14:textId="77777777" w:rsidR="00250EFE" w:rsidRPr="007E37E5" w:rsidRDefault="00250EFE" w:rsidP="000159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Remote/UCCS | May 2022 – Oct 2022</w:t>
                            </w:r>
                          </w:p>
                          <w:p w14:paraId="3FFD9E26" w14:textId="77777777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Led NDVI + Landsat analysis for USDA tech adoption</w:t>
                            </w:r>
                          </w:p>
                          <w:p w14:paraId="0D307096" w14:textId="77777777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Delivered dashboards and policy recommendations to NASA</w:t>
                            </w:r>
                          </w:p>
                          <w:p w14:paraId="1683801F" w14:textId="3253776B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8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Resulted in NASA publication.</w:t>
                            </w:r>
                          </w:p>
                          <w:p w14:paraId="4DD6F522" w14:textId="77777777" w:rsidR="00250EFE" w:rsidRDefault="00250EFE" w:rsidP="00250EFE">
                            <w:pPr>
                              <w:pStyle w:val="Heading3"/>
                            </w:pPr>
                            <w:r>
                              <w:t>GIS Conflict Researcher – UCCS</w:t>
                            </w:r>
                          </w:p>
                          <w:p w14:paraId="11ADDD73" w14:textId="77777777" w:rsidR="00250EFE" w:rsidRPr="007E37E5" w:rsidRDefault="00250EFE" w:rsidP="000159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Dec 2020 – May 2022</w:t>
                            </w:r>
                          </w:p>
                          <w:p w14:paraId="5370F3E3" w14:textId="77777777" w:rsidR="00250EFE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Modeled radiation/conflict patterns using predictive spatial analysis</w:t>
                            </w:r>
                          </w:p>
                          <w:p w14:paraId="53BC9310" w14:textId="65C50C2C" w:rsidR="00F02183" w:rsidRPr="007E37E5" w:rsidRDefault="00250EFE" w:rsidP="00250EFE">
                            <w:pPr>
                              <w:pStyle w:val="Heading4"/>
                              <w:numPr>
                                <w:ilvl w:val="0"/>
                                <w:numId w:val="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7E37E5">
                              <w:rPr>
                                <w:sz w:val="16"/>
                                <w:szCs w:val="16"/>
                              </w:rPr>
                              <w:t>Presented findings at GIS in the Rockies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3B56" id="_x0000_s1028" type="#_x0000_t202" style="position:absolute;left:0;text-align:left;margin-left:206.55pt;margin-top:409.3pt;width:369.35pt;height:422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" filled="f" stroked="f">
                <v:textbox>
                  <w:txbxContent>
                    <w:p w14:paraId="1B798D12" w14:textId="77777777" w:rsidR="00250EFE" w:rsidRDefault="00250EFE" w:rsidP="00250EFE">
                      <w:pPr>
                        <w:pStyle w:val="Heading2"/>
                      </w:pPr>
                      <w:r>
                        <w:t>Work Experience</w:t>
                      </w:r>
                    </w:p>
                    <w:p w14:paraId="21259D25" w14:textId="77777777" w:rsidR="00250EFE" w:rsidRDefault="00250EFE" w:rsidP="007E37E5">
                      <w:pPr>
                        <w:pStyle w:val="Heading4"/>
                      </w:pPr>
                      <w:r>
                        <w:t>GIS Programmer/Analyst/Specialist</w:t>
                      </w:r>
                    </w:p>
                    <w:p w14:paraId="5DFE0467" w14:textId="77777777" w:rsidR="00250EFE" w:rsidRPr="007E37E5" w:rsidRDefault="00250EFE" w:rsidP="00015982">
                      <w:p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Cheyenne Board of Public Utilities | Oct 2022 – Present</w:t>
                      </w:r>
                    </w:p>
                    <w:p w14:paraId="5655D172" w14:textId="363FCF93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Engineered scalable municipal GIS infrastructure with ArcGIS Enterprise + AGOL</w:t>
                      </w:r>
                      <w:r w:rsidRPr="007E37E5">
                        <w:rPr>
                          <w:sz w:val="16"/>
                          <w:szCs w:val="16"/>
                        </w:rPr>
                        <w:t>/PORTAL</w:t>
                      </w:r>
                    </w:p>
                    <w:p w14:paraId="6100CC21" w14:textId="77777777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Automated asset workflows via ArcGIS API for Python</w:t>
                      </w:r>
                    </w:p>
                    <w:p w14:paraId="03FADF78" w14:textId="77777777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Built Field Maps, Experience Builder apps, and Portal dashboards</w:t>
                      </w:r>
                    </w:p>
                    <w:p w14:paraId="24025591" w14:textId="0AAD5D1D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Deployed LSLI workflows for regulatory compliance</w:t>
                      </w:r>
                    </w:p>
                    <w:p w14:paraId="089956CC" w14:textId="77777777" w:rsidR="00250EFE" w:rsidRDefault="00250EFE" w:rsidP="00250EFE">
                      <w:pPr>
                        <w:pStyle w:val="Heading3"/>
                      </w:pPr>
                      <w:r>
                        <w:t xml:space="preserve">Founder / Architect – </w:t>
                      </w:r>
                      <w:proofErr w:type="spellStart"/>
                      <w:r>
                        <w:t>ForgeIQ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ConflictIQ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SpendIQ</w:t>
                      </w:r>
                      <w:proofErr w:type="spellEnd"/>
                      <w:r>
                        <w:t>)</w:t>
                      </w:r>
                    </w:p>
                    <w:p w14:paraId="6DBF9CC4" w14:textId="77777777" w:rsidR="00250EFE" w:rsidRPr="007E37E5" w:rsidRDefault="00250EFE" w:rsidP="00015982">
                      <w:p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Remote | 2024 – Present</w:t>
                      </w:r>
                    </w:p>
                    <w:p w14:paraId="3F14F69E" w14:textId="08DDA6FC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 xml:space="preserve">Built </w:t>
                      </w:r>
                      <w:proofErr w:type="spellStart"/>
                      <w:r w:rsidRPr="007E37E5">
                        <w:rPr>
                          <w:sz w:val="16"/>
                          <w:szCs w:val="16"/>
                        </w:rPr>
                        <w:t>ConflictIQ</w:t>
                      </w:r>
                      <w:proofErr w:type="spellEnd"/>
                      <w:r w:rsidRPr="007E37E5">
                        <w:rPr>
                          <w:sz w:val="16"/>
                          <w:szCs w:val="16"/>
                        </w:rPr>
                        <w:t xml:space="preserve"> using </w:t>
                      </w:r>
                      <w:r w:rsidRPr="007E37E5">
                        <w:rPr>
                          <w:sz w:val="16"/>
                          <w:szCs w:val="16"/>
                        </w:rPr>
                        <w:t>OpenAI API</w:t>
                      </w:r>
                      <w:r w:rsidRPr="007E37E5"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7E37E5">
                        <w:rPr>
                          <w:sz w:val="16"/>
                          <w:szCs w:val="16"/>
                        </w:rPr>
                        <w:t>PostGIS</w:t>
                      </w:r>
                      <w:proofErr w:type="spellEnd"/>
                      <w:r w:rsidRPr="007E37E5">
                        <w:rPr>
                          <w:sz w:val="16"/>
                          <w:szCs w:val="16"/>
                        </w:rPr>
                        <w:t xml:space="preserve"> + </w:t>
                      </w:r>
                      <w:proofErr w:type="spellStart"/>
                      <w:r w:rsidRPr="007E37E5">
                        <w:rPr>
                          <w:sz w:val="16"/>
                          <w:szCs w:val="16"/>
                        </w:rPr>
                        <w:t>FastAPI</w:t>
                      </w:r>
                      <w:proofErr w:type="spellEnd"/>
                      <w:r w:rsidRPr="007E37E5">
                        <w:rPr>
                          <w:sz w:val="16"/>
                          <w:szCs w:val="16"/>
                        </w:rPr>
                        <w:t xml:space="preserve"> for spatial NLQ</w:t>
                      </w:r>
                    </w:p>
                    <w:p w14:paraId="6B8437B4" w14:textId="77777777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 xml:space="preserve">Developed </w:t>
                      </w:r>
                      <w:proofErr w:type="spellStart"/>
                      <w:r w:rsidRPr="007E37E5">
                        <w:rPr>
                          <w:sz w:val="16"/>
                          <w:szCs w:val="16"/>
                        </w:rPr>
                        <w:t>SpendIQ</w:t>
                      </w:r>
                      <w:proofErr w:type="spellEnd"/>
                      <w:r w:rsidRPr="007E37E5">
                        <w:rPr>
                          <w:sz w:val="16"/>
                          <w:szCs w:val="16"/>
                        </w:rPr>
                        <w:t xml:space="preserve"> with </w:t>
                      </w:r>
                      <w:proofErr w:type="spellStart"/>
                      <w:r w:rsidRPr="007E37E5">
                        <w:rPr>
                          <w:sz w:val="16"/>
                          <w:szCs w:val="16"/>
                        </w:rPr>
                        <w:t>DSPy</w:t>
                      </w:r>
                      <w:proofErr w:type="spellEnd"/>
                      <w:r w:rsidRPr="007E37E5">
                        <w:rPr>
                          <w:sz w:val="16"/>
                          <w:szCs w:val="16"/>
                        </w:rPr>
                        <w:t xml:space="preserve"> for agentic query interpretation</w:t>
                      </w:r>
                    </w:p>
                    <w:p w14:paraId="7EA6562B" w14:textId="77777777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 xml:space="preserve">Deployed </w:t>
                      </w:r>
                      <w:proofErr w:type="gramStart"/>
                      <w:r w:rsidRPr="007E37E5">
                        <w:rPr>
                          <w:sz w:val="16"/>
                          <w:szCs w:val="16"/>
                        </w:rPr>
                        <w:t>full-stack</w:t>
                      </w:r>
                      <w:proofErr w:type="gramEnd"/>
                      <w:r w:rsidRPr="007E37E5">
                        <w:rPr>
                          <w:sz w:val="16"/>
                          <w:szCs w:val="16"/>
                        </w:rPr>
                        <w:t xml:space="preserve"> React frontend and AWS cloud backend</w:t>
                      </w:r>
                    </w:p>
                    <w:p w14:paraId="3353EA75" w14:textId="1F1BC43B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7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Created secure data pipelines and visual analytics with brushing/filtering</w:t>
                      </w:r>
                    </w:p>
                    <w:p w14:paraId="35566505" w14:textId="77777777" w:rsidR="00250EFE" w:rsidRDefault="00250EFE" w:rsidP="00250EFE">
                      <w:pPr>
                        <w:pStyle w:val="Heading3"/>
                      </w:pPr>
                      <w:r>
                        <w:t>Project Lead – NASA DEVELOP</w:t>
                      </w:r>
                    </w:p>
                    <w:p w14:paraId="09391056" w14:textId="77777777" w:rsidR="00250EFE" w:rsidRPr="007E37E5" w:rsidRDefault="00250EFE" w:rsidP="00015982">
                      <w:p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Remote/UCCS | May 2022 – Oct 2022</w:t>
                      </w:r>
                    </w:p>
                    <w:p w14:paraId="3FFD9E26" w14:textId="77777777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Led NDVI + Landsat analysis for USDA tech adoption</w:t>
                      </w:r>
                    </w:p>
                    <w:p w14:paraId="0D307096" w14:textId="77777777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Delivered dashboards and policy recommendations to NASA</w:t>
                      </w:r>
                    </w:p>
                    <w:p w14:paraId="1683801F" w14:textId="3253776B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8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Resulted in NASA publication.</w:t>
                      </w:r>
                    </w:p>
                    <w:p w14:paraId="4DD6F522" w14:textId="77777777" w:rsidR="00250EFE" w:rsidRDefault="00250EFE" w:rsidP="00250EFE">
                      <w:pPr>
                        <w:pStyle w:val="Heading3"/>
                      </w:pPr>
                      <w:r>
                        <w:t>GIS Conflict Researcher – UCCS</w:t>
                      </w:r>
                    </w:p>
                    <w:p w14:paraId="11ADDD73" w14:textId="77777777" w:rsidR="00250EFE" w:rsidRPr="007E37E5" w:rsidRDefault="00250EFE" w:rsidP="00015982">
                      <w:p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Dec 2020 – May 2022</w:t>
                      </w:r>
                    </w:p>
                    <w:p w14:paraId="5370F3E3" w14:textId="77777777" w:rsidR="00250EFE" w:rsidRPr="007E37E5" w:rsidRDefault="00250EFE" w:rsidP="00250EFE">
                      <w:pPr>
                        <w:pStyle w:val="Heading4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Modeled radiation/conflict patterns using predictive spatial analysis</w:t>
                      </w:r>
                    </w:p>
                    <w:p w14:paraId="53BC9310" w14:textId="65C50C2C" w:rsidR="00F02183" w:rsidRPr="007E37E5" w:rsidRDefault="00250EFE" w:rsidP="00250EFE">
                      <w:pPr>
                        <w:pStyle w:val="Heading4"/>
                        <w:numPr>
                          <w:ilvl w:val="0"/>
                          <w:numId w:val="9"/>
                        </w:numPr>
                        <w:rPr>
                          <w:sz w:val="16"/>
                          <w:szCs w:val="16"/>
                        </w:rPr>
                      </w:pPr>
                      <w:r w:rsidRPr="007E37E5">
                        <w:rPr>
                          <w:sz w:val="16"/>
                          <w:szCs w:val="16"/>
                        </w:rPr>
                        <w:t>Presented findings at GIS in the Rockies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218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1" layoutInCell="1" allowOverlap="1" wp14:anchorId="2F164E76" wp14:editId="67327AB2">
                <wp:simplePos x="0" y="0"/>
                <wp:positionH relativeFrom="page">
                  <wp:posOffset>2512695</wp:posOffset>
                </wp:positionH>
                <wp:positionV relativeFrom="page">
                  <wp:posOffset>1433195</wp:posOffset>
                </wp:positionV>
                <wp:extent cx="127635" cy="109220"/>
                <wp:effectExtent l="9208" t="0" r="0" b="0"/>
                <wp:wrapNone/>
                <wp:docPr id="47212609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9220"/>
                        </a:xfrm>
                        <a:prstGeom prst="triangl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F867" id="Isosceles Triangle 16" o:spid="_x0000_s1026" type="#_x0000_t5" alt="&quot;&quot;" style="position:absolute;margin-left:197.85pt;margin-top:112.85pt;width:10.05pt;height:8.6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" fillcolor="#595959" stroked="f" strokeweight="1pt">
                <w10:wrap anchorx="page" anchory="page"/>
                <w10:anchorlock/>
              </v:shape>
            </w:pict>
          </mc:Fallback>
        </mc:AlternateContent>
      </w:r>
      <w:r w:rsidR="00F0218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1" layoutInCell="1" allowOverlap="1" wp14:anchorId="1CEDB56F" wp14:editId="54A70072">
                <wp:simplePos x="0" y="0"/>
                <wp:positionH relativeFrom="page">
                  <wp:posOffset>2514600</wp:posOffset>
                </wp:positionH>
                <wp:positionV relativeFrom="page">
                  <wp:posOffset>2642870</wp:posOffset>
                </wp:positionV>
                <wp:extent cx="127635" cy="109220"/>
                <wp:effectExtent l="9208" t="0" r="0" b="0"/>
                <wp:wrapNone/>
                <wp:docPr id="1294858705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9220"/>
                        </a:xfrm>
                        <a:prstGeom prst="triangle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0D3C" id="Isosceles Triangle 16" o:spid="_x0000_s1026" type="#_x0000_t5" alt="&quot;&quot;" style="position:absolute;margin-left:198pt;margin-top:208.1pt;width:10.05pt;height:8.6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" fillcolor="#595959" stroked="f" strokeweight="1pt">
                <w10:wrap anchorx="page" anchory="page"/>
                <w10:anchorlock/>
              </v:shape>
            </w:pict>
          </mc:Fallback>
        </mc:AlternateContent>
      </w:r>
      <w:r w:rsidR="00F02183" w:rsidRPr="0034063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1" layoutInCell="1" allowOverlap="1" wp14:anchorId="0F314E19" wp14:editId="74D4D0AB">
                <wp:simplePos x="0" y="0"/>
                <wp:positionH relativeFrom="page">
                  <wp:posOffset>294640</wp:posOffset>
                </wp:positionH>
                <wp:positionV relativeFrom="page">
                  <wp:posOffset>3570605</wp:posOffset>
                </wp:positionV>
                <wp:extent cx="1727835" cy="3738880"/>
                <wp:effectExtent l="0" t="0" r="0" b="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373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38297" w14:textId="1DD21D0E" w:rsidR="00F02183" w:rsidRPr="00F02183" w:rsidRDefault="00250EFE" w:rsidP="00F02183">
                            <w:pPr>
                              <w:pStyle w:val="Heading1"/>
                            </w:pPr>
                            <w:r>
                              <w:t>Proof of work</w:t>
                            </w:r>
                            <w:r w:rsidR="00F02183" w:rsidRPr="00F02183">
                              <w:t xml:space="preserve"> </w:t>
                            </w:r>
                          </w:p>
                          <w:p w14:paraId="1C7DD057" w14:textId="77777777" w:rsidR="00250EFE" w:rsidRDefault="00250EFE" w:rsidP="00250EFE">
                            <w:pPr>
                              <w:pStyle w:val="Normalwhite"/>
                              <w:jc w:val="left"/>
                            </w:pPr>
                            <w:proofErr w:type="spellStart"/>
                            <w:r>
                              <w:rPr>
                                <w:rStyle w:val="Strong"/>
                              </w:rPr>
                              <w:t>ForgeIQ</w:t>
                            </w:r>
                            <w:proofErr w:type="spellEnd"/>
                            <w:r>
                              <w:rPr>
                                <w:rStyle w:val="Strong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</w:rPr>
                              <w:t>Platform</w:t>
                            </w:r>
                            <w:r>
                              <w:t xml:space="preserve"> – Modular intelligence architecture for spatial decision systems</w:t>
                            </w:r>
                          </w:p>
                          <w:p w14:paraId="37262C6C" w14:textId="77777777" w:rsidR="00250EFE" w:rsidRDefault="00250EFE" w:rsidP="00250EFE">
                            <w:pPr>
                              <w:pStyle w:val="Normalwhite"/>
                              <w:jc w:val="left"/>
                            </w:pPr>
                            <w:r>
                              <w:br/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ConflictIQ</w:t>
                            </w:r>
                            <w:proofErr w:type="spellEnd"/>
                            <w:r>
                              <w:t xml:space="preserve"> – Real-time geospatial NLQ engine with AI-enhanced querying</w:t>
                            </w:r>
                          </w:p>
                          <w:p w14:paraId="120D8B19" w14:textId="77777777" w:rsidR="00250EFE" w:rsidRDefault="00250EFE" w:rsidP="00250EFE">
                            <w:pPr>
                              <w:pStyle w:val="Normalwhite"/>
                              <w:jc w:val="left"/>
                            </w:pPr>
                            <w:r>
                              <w:br/>
                            </w:r>
                            <w:proofErr w:type="spellStart"/>
                            <w:r>
                              <w:rPr>
                                <w:rStyle w:val="Strong"/>
                              </w:rPr>
                              <w:t>SpendIQ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DSPy</w:t>
                            </w:r>
                            <w:proofErr w:type="spellEnd"/>
                            <w:r>
                              <w:t>-based next-gen query intelligence for spatial finance data</w:t>
                            </w:r>
                          </w:p>
                          <w:p w14:paraId="468DED7B" w14:textId="4E82FC15" w:rsidR="00F02183" w:rsidRPr="00F02183" w:rsidRDefault="00250EFE" w:rsidP="00250EFE">
                            <w:pPr>
                              <w:pStyle w:val="Normalwhite"/>
                              <w:jc w:val="left"/>
                            </w:pPr>
                            <w:r>
                              <w:br/>
                            </w:r>
                            <w:r>
                              <w:rPr>
                                <w:rStyle w:val="Strong"/>
                              </w:rPr>
                              <w:t>NASA DEVELOP</w:t>
                            </w:r>
                            <w:r>
                              <w:t xml:space="preserve"> – Satellite-informed ag tech policy intelligence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14E19" id="Text Box 21" o:spid="_x0000_s1029" type="#_x0000_t202" style="position:absolute;left:0;text-align:left;margin-left:23.2pt;margin-top:281.15pt;width:136.05pt;height:294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" filled="f" stroked="f">
                <v:textbox>
                  <w:txbxContent>
                    <w:p w14:paraId="57F38297" w14:textId="1DD21D0E" w:rsidR="00F02183" w:rsidRPr="00F02183" w:rsidRDefault="00250EFE" w:rsidP="00F02183">
                      <w:pPr>
                        <w:pStyle w:val="Heading1"/>
                      </w:pPr>
                      <w:r>
                        <w:t>Proof of work</w:t>
                      </w:r>
                      <w:r w:rsidR="00F02183" w:rsidRPr="00F02183">
                        <w:t xml:space="preserve"> </w:t>
                      </w:r>
                    </w:p>
                    <w:p w14:paraId="1C7DD057" w14:textId="77777777" w:rsidR="00250EFE" w:rsidRDefault="00250EFE" w:rsidP="00250EFE">
                      <w:pPr>
                        <w:pStyle w:val="Normalwhite"/>
                        <w:jc w:val="left"/>
                      </w:pPr>
                      <w:proofErr w:type="spellStart"/>
                      <w:r>
                        <w:rPr>
                          <w:rStyle w:val="Strong"/>
                        </w:rPr>
                        <w:t>ForgeIQ</w:t>
                      </w:r>
                      <w:proofErr w:type="spellEnd"/>
                      <w:r>
                        <w:rPr>
                          <w:rStyle w:val="Strong"/>
                        </w:rPr>
                        <w:t xml:space="preserve"> </w:t>
                      </w:r>
                      <w:r>
                        <w:rPr>
                          <w:rStyle w:val="Strong"/>
                        </w:rPr>
                        <w:t>Platform</w:t>
                      </w:r>
                      <w:r>
                        <w:t xml:space="preserve"> – Modular intelligence architecture for spatial decision systems</w:t>
                      </w:r>
                    </w:p>
                    <w:p w14:paraId="37262C6C" w14:textId="77777777" w:rsidR="00250EFE" w:rsidRDefault="00250EFE" w:rsidP="00250EFE">
                      <w:pPr>
                        <w:pStyle w:val="Normalwhite"/>
                        <w:jc w:val="left"/>
                      </w:pPr>
                      <w:r>
                        <w:br/>
                      </w:r>
                      <w:proofErr w:type="spellStart"/>
                      <w:r>
                        <w:rPr>
                          <w:rStyle w:val="Strong"/>
                        </w:rPr>
                        <w:t>ConflictIQ</w:t>
                      </w:r>
                      <w:proofErr w:type="spellEnd"/>
                      <w:r>
                        <w:t xml:space="preserve"> – Real-time geospatial NLQ engine with AI-enhanced querying</w:t>
                      </w:r>
                    </w:p>
                    <w:p w14:paraId="120D8B19" w14:textId="77777777" w:rsidR="00250EFE" w:rsidRDefault="00250EFE" w:rsidP="00250EFE">
                      <w:pPr>
                        <w:pStyle w:val="Normalwhite"/>
                        <w:jc w:val="left"/>
                      </w:pPr>
                      <w:r>
                        <w:br/>
                      </w:r>
                      <w:proofErr w:type="spellStart"/>
                      <w:r>
                        <w:rPr>
                          <w:rStyle w:val="Strong"/>
                        </w:rPr>
                        <w:t>SpendIQ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DSPy</w:t>
                      </w:r>
                      <w:proofErr w:type="spellEnd"/>
                      <w:r>
                        <w:t>-based next-gen query intelligence for spatial finance data</w:t>
                      </w:r>
                    </w:p>
                    <w:p w14:paraId="468DED7B" w14:textId="4E82FC15" w:rsidR="00F02183" w:rsidRPr="00F02183" w:rsidRDefault="00250EFE" w:rsidP="00250EFE">
                      <w:pPr>
                        <w:pStyle w:val="Normalwhite"/>
                        <w:jc w:val="left"/>
                      </w:pPr>
                      <w:r>
                        <w:br/>
                      </w:r>
                      <w:r>
                        <w:rPr>
                          <w:rStyle w:val="Strong"/>
                        </w:rPr>
                        <w:t>NASA DEVELOP</w:t>
                      </w:r>
                      <w:r>
                        <w:t xml:space="preserve"> – Satellite-informed ag tech policy intelligence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F021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1" layoutInCell="1" allowOverlap="1" wp14:anchorId="5DC956D5" wp14:editId="75121E98">
                <wp:simplePos x="0" y="0"/>
                <wp:positionH relativeFrom="page">
                  <wp:posOffset>236855</wp:posOffset>
                </wp:positionH>
                <wp:positionV relativeFrom="page">
                  <wp:posOffset>2026285</wp:posOffset>
                </wp:positionV>
                <wp:extent cx="127635" cy="109220"/>
                <wp:effectExtent l="9208" t="0" r="0" b="0"/>
                <wp:wrapNone/>
                <wp:docPr id="16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922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F22B0" id="Isosceles Triangle 16" o:spid="_x0000_s1026" type="#_x0000_t5" alt="&quot;&quot;" style="position:absolute;margin-left:18.65pt;margin-top:159.55pt;width:10.05pt;height:8.6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" fillcolor="white [3212]" stroked="f" strokeweight="1pt">
                <w10:wrap anchorx="page" anchory="page"/>
                <w10:anchorlock/>
              </v:shape>
            </w:pict>
          </mc:Fallback>
        </mc:AlternateContent>
      </w:r>
      <w:r w:rsidR="00F0218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1" layoutInCell="1" allowOverlap="1" wp14:anchorId="1C8DF6B8" wp14:editId="23561AAC">
                <wp:simplePos x="0" y="0"/>
                <wp:positionH relativeFrom="page">
                  <wp:posOffset>240030</wp:posOffset>
                </wp:positionH>
                <wp:positionV relativeFrom="page">
                  <wp:posOffset>3664585</wp:posOffset>
                </wp:positionV>
                <wp:extent cx="127635" cy="109220"/>
                <wp:effectExtent l="9208" t="0" r="0" b="0"/>
                <wp:wrapNone/>
                <wp:docPr id="1155831911" name="Isosceles Triangle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10922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42E8" id="Isosceles Triangle 16" o:spid="_x0000_s1026" type="#_x0000_t5" alt="&quot;&quot;" style="position:absolute;margin-left:18.9pt;margin-top:288.55pt;width:10.05pt;height:8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" fillcolor="white [3212]" stroked="f" strokeweight="1pt">
                <w10:wrap anchorx="page" anchory="page"/>
                <w10:anchorlock/>
              </v:shape>
            </w:pict>
          </mc:Fallback>
        </mc:AlternateContent>
      </w:r>
      <w:r w:rsidR="008259E5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1" layoutInCell="1" allowOverlap="1" wp14:anchorId="3B09C33B" wp14:editId="45DD50F2">
                <wp:simplePos x="0" y="0"/>
                <wp:positionH relativeFrom="page">
                  <wp:posOffset>2494280</wp:posOffset>
                </wp:positionH>
                <wp:positionV relativeFrom="page">
                  <wp:posOffset>139065</wp:posOffset>
                </wp:positionV>
                <wp:extent cx="2687955" cy="49784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7955" cy="497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19553" w14:textId="73FB0340" w:rsidR="007B347C" w:rsidRPr="007E37E5" w:rsidRDefault="007B347C" w:rsidP="007E37E5">
                            <w:pPr>
                              <w:pStyle w:val="Title"/>
                              <w:rPr>
                                <w:color w:val="000000" w:themeColor="text1"/>
                              </w:rPr>
                            </w:pPr>
                            <w:r w:rsidRPr="007E37E5">
                              <w:rPr>
                                <w:color w:val="000000" w:themeColor="text1"/>
                              </w:rPr>
                              <w:t>TR Ingram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9C33B" id="_x0000_s1030" type="#_x0000_t202" style="position:absolute;left:0;text-align:left;margin-left:196.4pt;margin-top:10.95pt;width:211.65pt;height:39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" filled="f" stroked="f">
                <v:textbox>
                  <w:txbxContent>
                    <w:p w14:paraId="77B19553" w14:textId="73FB0340" w:rsidR="007B347C" w:rsidRPr="007E37E5" w:rsidRDefault="007B347C" w:rsidP="007E37E5">
                      <w:pPr>
                        <w:pStyle w:val="Title"/>
                        <w:rPr>
                          <w:color w:val="000000" w:themeColor="text1"/>
                        </w:rPr>
                      </w:pPr>
                      <w:r w:rsidRPr="007E37E5">
                        <w:rPr>
                          <w:color w:val="000000" w:themeColor="text1"/>
                        </w:rPr>
                        <w:t>TR Ingram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8259E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1" layoutInCell="1" allowOverlap="1" wp14:anchorId="384FA68C" wp14:editId="2D111D08">
                <wp:simplePos x="0" y="0"/>
                <wp:positionH relativeFrom="page">
                  <wp:posOffset>2524125</wp:posOffset>
                </wp:positionH>
                <wp:positionV relativeFrom="page">
                  <wp:posOffset>594995</wp:posOffset>
                </wp:positionV>
                <wp:extent cx="2806700" cy="5257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525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B9E71" w14:textId="398DA517" w:rsidR="008259E5" w:rsidRPr="008259E5" w:rsidRDefault="007B347C" w:rsidP="008259E5">
                            <w:pPr>
                              <w:pStyle w:val="Subtitle"/>
                            </w:pPr>
                            <w:r>
                              <w:t>Geospatial AI/ML Engineer</w:t>
                            </w:r>
                            <w:r>
                              <w:br/>
                              <w:t>Full-Stack GIS Systems Architect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A68C" id="_x0000_s1031" type="#_x0000_t202" style="position:absolute;left:0;text-align:left;margin-left:198.75pt;margin-top:46.85pt;width:221pt;height:41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" filled="f" stroked="f">
                <v:textbox>
                  <w:txbxContent>
                    <w:p w14:paraId="515B9E71" w14:textId="398DA517" w:rsidR="008259E5" w:rsidRPr="008259E5" w:rsidRDefault="007B347C" w:rsidP="008259E5">
                      <w:pPr>
                        <w:pStyle w:val="Subtitle"/>
                      </w:pPr>
                      <w:r>
                        <w:t>Geospatial AI/ML Engineer</w:t>
                      </w:r>
                      <w:r>
                        <w:br/>
                        <w:t>Full-Stack GIS Systems Architect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8259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1" layoutInCell="1" allowOverlap="1" wp14:anchorId="5B5FBA62" wp14:editId="027E354C">
                <wp:simplePos x="0" y="0"/>
                <wp:positionH relativeFrom="page">
                  <wp:posOffset>2624455</wp:posOffset>
                </wp:positionH>
                <wp:positionV relativeFrom="page">
                  <wp:posOffset>1207135</wp:posOffset>
                </wp:positionV>
                <wp:extent cx="1508760" cy="0"/>
                <wp:effectExtent l="0" t="0" r="0" b="0"/>
                <wp:wrapNone/>
                <wp:docPr id="9" name="Straight Connector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CBDF1A" id="Straight Connector 9" o:spid="_x0000_s1026" alt="&quot;&quot;" style="position:absolute;z-index:2516930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206.65pt,95.05pt" to="325.4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" strokecolor="black [3200]" strokeweight="1pt">
                <v:stroke joinstyle="miter"/>
                <w10:wrap anchorx="page" anchory="page"/>
                <w10:anchorlock/>
              </v:line>
            </w:pict>
          </mc:Fallback>
        </mc:AlternateContent>
      </w:r>
      <w:r w:rsidR="008259E5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1" layoutInCell="1" allowOverlap="1" wp14:anchorId="3ECF431B" wp14:editId="29B8FBB2">
                <wp:simplePos x="0" y="0"/>
                <wp:positionH relativeFrom="page">
                  <wp:posOffset>5733415</wp:posOffset>
                </wp:positionH>
                <wp:positionV relativeFrom="page">
                  <wp:posOffset>30480</wp:posOffset>
                </wp:positionV>
                <wp:extent cx="1791970" cy="13620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63C2" w14:textId="1F2A06F2" w:rsidR="00F02183" w:rsidRPr="00955CFF" w:rsidRDefault="00250EFE" w:rsidP="00955CFF">
                            <w:pPr>
                              <w:pStyle w:val="Contactinfo"/>
                            </w:pPr>
                            <w:r>
                              <w:t>210-552-3320</w:t>
                            </w:r>
                          </w:p>
                          <w:p w14:paraId="7338D96C" w14:textId="2DF54CA9" w:rsidR="00F02183" w:rsidRPr="00955CFF" w:rsidRDefault="00250EFE" w:rsidP="00955CFF">
                            <w:pPr>
                              <w:pStyle w:val="Contactinfo"/>
                            </w:pPr>
                            <w:r>
                              <w:t>tyeingram@gmail.com</w:t>
                            </w:r>
                          </w:p>
                          <w:p w14:paraId="66F9FD2B" w14:textId="19F69E27" w:rsidR="00F02183" w:rsidRPr="00955CFF" w:rsidRDefault="00250EFE" w:rsidP="00955CFF">
                            <w:pPr>
                              <w:pStyle w:val="Contactinfo"/>
                            </w:pPr>
                            <w:r>
                              <w:t>Cheyenne, WY</w:t>
                            </w:r>
                            <w:r w:rsidR="00F02183" w:rsidRPr="00955CFF">
                              <w:t>, USA</w:t>
                            </w:r>
                          </w:p>
                          <w:p w14:paraId="1F723B0E" w14:textId="77777777" w:rsidR="00F02183" w:rsidRPr="00955CFF" w:rsidRDefault="00F02183" w:rsidP="00955CFF">
                            <w:pPr>
                              <w:pStyle w:val="Contactinfo"/>
                            </w:pPr>
                            <w:r w:rsidRPr="00955CFF">
                              <w:t>www.LinkedIn.com/</w:t>
                            </w:r>
                          </w:p>
                          <w:p w14:paraId="7C505928" w14:textId="77777777" w:rsidR="008259E5" w:rsidRPr="00955CFF" w:rsidRDefault="008259E5" w:rsidP="00955CFF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431B" id="_x0000_s1032" type="#_x0000_t202" style="position:absolute;left:0;text-align:left;margin-left:451.45pt;margin-top:2.4pt;width:141.1pt;height:107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" filled="f" stroked="f">
                <v:textbox>
                  <w:txbxContent>
                    <w:p w14:paraId="488D63C2" w14:textId="1F2A06F2" w:rsidR="00F02183" w:rsidRPr="00955CFF" w:rsidRDefault="00250EFE" w:rsidP="00955CFF">
                      <w:pPr>
                        <w:pStyle w:val="Contactinfo"/>
                      </w:pPr>
                      <w:r>
                        <w:t>210-552-3320</w:t>
                      </w:r>
                    </w:p>
                    <w:p w14:paraId="7338D96C" w14:textId="2DF54CA9" w:rsidR="00F02183" w:rsidRPr="00955CFF" w:rsidRDefault="00250EFE" w:rsidP="00955CFF">
                      <w:pPr>
                        <w:pStyle w:val="Contactinfo"/>
                      </w:pPr>
                      <w:r>
                        <w:t>tyeingram@gmail.com</w:t>
                      </w:r>
                    </w:p>
                    <w:p w14:paraId="66F9FD2B" w14:textId="19F69E27" w:rsidR="00F02183" w:rsidRPr="00955CFF" w:rsidRDefault="00250EFE" w:rsidP="00955CFF">
                      <w:pPr>
                        <w:pStyle w:val="Contactinfo"/>
                      </w:pPr>
                      <w:r>
                        <w:t>Cheyenne, WY</w:t>
                      </w:r>
                      <w:r w:rsidR="00F02183" w:rsidRPr="00955CFF">
                        <w:t>, USA</w:t>
                      </w:r>
                    </w:p>
                    <w:p w14:paraId="1F723B0E" w14:textId="77777777" w:rsidR="00F02183" w:rsidRPr="00955CFF" w:rsidRDefault="00F02183" w:rsidP="00955CFF">
                      <w:pPr>
                        <w:pStyle w:val="Contactinfo"/>
                      </w:pPr>
                      <w:r w:rsidRPr="00955CFF">
                        <w:t>www.LinkedIn.com/</w:t>
                      </w:r>
                    </w:p>
                    <w:p w14:paraId="7C505928" w14:textId="77777777" w:rsidR="008259E5" w:rsidRPr="00955CFF" w:rsidRDefault="008259E5" w:rsidP="00955CFF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8259E5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1" layoutInCell="1" allowOverlap="1" wp14:anchorId="440F39C4" wp14:editId="23552D2C">
                <wp:simplePos x="0" y="0"/>
                <wp:positionH relativeFrom="page">
                  <wp:posOffset>5469890</wp:posOffset>
                </wp:positionH>
                <wp:positionV relativeFrom="page">
                  <wp:posOffset>98425</wp:posOffset>
                </wp:positionV>
                <wp:extent cx="164465" cy="1097280"/>
                <wp:effectExtent l="0" t="0" r="6985" b="7620"/>
                <wp:wrapSquare wrapText="bothSides"/>
                <wp:docPr id="15" name="Group 15" descr="Group of contact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" cy="1097280"/>
                          <a:chOff x="0" y="0"/>
                          <a:chExt cx="162560" cy="1100468"/>
                        </a:xfrm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22907"/>
                            <a:ext cx="16256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4689"/>
                            <a:ext cx="162560" cy="16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549" y="938543"/>
                            <a:ext cx="159463" cy="161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DACF0" id="Group 15" o:spid="_x0000_s1026" alt="Group of contact icons" style="position:absolute;margin-left:430.7pt;margin-top:7.75pt;width:12.95pt;height:86.4pt;z-index:251695104;mso-position-horizontal-relative:page;mso-position-vertical-relative:page;mso-width-relative:margin;mso-height-relative:margin" coordsize="1625,110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">
                  <v:imagedata r:id="rId16" o:title=""/>
                </v:shape>
                <v:shape id="Graphic 22" o:spid="_x0000_s1028" type="#_x0000_t75" style="position:absolute;top:3229;width:162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">
                  <v:imagedata r:id="rId17" o:title=""/>
                </v:shape>
                <v:shape id="Graphic 23" o:spid="_x0000_s1029" type="#_x0000_t75" style="position:absolute;top:6246;width:1625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">
                  <v:imagedata r:id="rId18" o:title=""/>
                </v:shape>
                <v:shape id="Graphic 24" o:spid="_x0000_s1030" type="#_x0000_t75" style="position:absolute;left:15;top:9385;width:1595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">
                  <v:imagedata r:id="rId19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8259E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1" layoutInCell="1" allowOverlap="1" wp14:anchorId="70517FC5" wp14:editId="62FA9DD7">
                <wp:simplePos x="0" y="0"/>
                <wp:positionH relativeFrom="page">
                  <wp:posOffset>320040</wp:posOffset>
                </wp:positionH>
                <wp:positionV relativeFrom="page">
                  <wp:posOffset>1945640</wp:posOffset>
                </wp:positionV>
                <wp:extent cx="1727835" cy="151384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835" cy="151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203D4" w14:textId="77777777" w:rsidR="00F02183" w:rsidRPr="00F02183" w:rsidRDefault="00F02183" w:rsidP="00F02183">
                            <w:pPr>
                              <w:pStyle w:val="Heading1"/>
                            </w:pPr>
                            <w:r w:rsidRPr="00F02183">
                              <w:t>Education</w:t>
                            </w:r>
                          </w:p>
                          <w:p w14:paraId="6F0D16B2" w14:textId="39C3516B" w:rsidR="008259E5" w:rsidRPr="00F02183" w:rsidRDefault="00015982" w:rsidP="00015982">
                            <w:pPr>
                              <w:pStyle w:val="Normalwhite"/>
                              <w:jc w:val="left"/>
                            </w:pPr>
                            <w:r>
                              <w:t xml:space="preserve">M.S. GIST – University of Wyoming </w:t>
                            </w:r>
                            <w:r>
                              <w:rPr>
                                <w:rStyle w:val="Emphasis"/>
                              </w:rPr>
                              <w:t>(2025)</w:t>
                            </w:r>
                            <w:r>
                              <w:br/>
                              <w:t xml:space="preserve">B.A. Geography – UCCS </w:t>
                            </w:r>
                            <w:r>
                              <w:rPr>
                                <w:rStyle w:val="Emphasis"/>
                              </w:rPr>
                              <w:t>(2022)</w:t>
                            </w:r>
                            <w:r>
                              <w:br/>
                              <w:t xml:space="preserve">GIS Certificate – UCCS </w:t>
                            </w:r>
                            <w:r>
                              <w:rPr>
                                <w:rStyle w:val="Emphasis"/>
                              </w:rPr>
                              <w:t>(2022)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7FC5" id="_x0000_s1033" type="#_x0000_t202" style="position:absolute;left:0;text-align:left;margin-left:25.2pt;margin-top:153.2pt;width:136.05pt;height:119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" filled="f" stroked="f">
                <v:textbox>
                  <w:txbxContent>
                    <w:p w14:paraId="13E203D4" w14:textId="77777777" w:rsidR="00F02183" w:rsidRPr="00F02183" w:rsidRDefault="00F02183" w:rsidP="00F02183">
                      <w:pPr>
                        <w:pStyle w:val="Heading1"/>
                      </w:pPr>
                      <w:r w:rsidRPr="00F02183">
                        <w:t>Education</w:t>
                      </w:r>
                    </w:p>
                    <w:p w14:paraId="6F0D16B2" w14:textId="39C3516B" w:rsidR="008259E5" w:rsidRPr="00F02183" w:rsidRDefault="00015982" w:rsidP="00015982">
                      <w:pPr>
                        <w:pStyle w:val="Normalwhite"/>
                        <w:jc w:val="left"/>
                      </w:pPr>
                      <w:r>
                        <w:t xml:space="preserve">M.S. GIST – University of Wyoming </w:t>
                      </w:r>
                      <w:r>
                        <w:rPr>
                          <w:rStyle w:val="Emphasis"/>
                        </w:rPr>
                        <w:t>(2025)</w:t>
                      </w:r>
                      <w:r>
                        <w:br/>
                        <w:t xml:space="preserve">B.A. Geography – UCCS </w:t>
                      </w:r>
                      <w:r>
                        <w:rPr>
                          <w:rStyle w:val="Emphasis"/>
                        </w:rPr>
                        <w:t>(2022)</w:t>
                      </w:r>
                      <w:r>
                        <w:br/>
                        <w:t xml:space="preserve">GIS Certificate – UCCS </w:t>
                      </w:r>
                      <w:r>
                        <w:rPr>
                          <w:rStyle w:val="Emphasis"/>
                        </w:rPr>
                        <w:t>(2022)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C39AE"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1" layoutInCell="1" allowOverlap="1" wp14:anchorId="65429D80" wp14:editId="76415EE9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7772400" cy="10058400"/>
                <wp:effectExtent l="0" t="0" r="0" b="0"/>
                <wp:wrapNone/>
                <wp:docPr id="409346637" name="Group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694" cy="10058400"/>
                        </a:xfrm>
                      </wpg:grpSpPr>
                      <wps:wsp>
                        <wps:cNvPr id="1439553832" name="Rectangle 1439553832"/>
                        <wps:cNvSpPr/>
                        <wps:spPr>
                          <a:xfrm>
                            <a:off x="2261580" y="1"/>
                            <a:ext cx="5511114" cy="123951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16323" name="Rectangle 101016323"/>
                        <wps:cNvSpPr/>
                        <wps:spPr>
                          <a:xfrm>
                            <a:off x="0" y="0"/>
                            <a:ext cx="2259330" cy="10058400"/>
                          </a:xfrm>
                          <a:prstGeom prst="rect">
                            <a:avLst/>
                          </a:prstGeom>
                          <a:solidFill>
                            <a:srgbClr val="6B6B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E44B5B" id="Group 9" o:spid="_x0000_s1026" alt="&quot;&quot;" style="position:absolute;margin-left:-36pt;margin-top:-18pt;width:612pt;height:11in;z-index:-251663360;mso-width-relative:margin;mso-height-relative:margin" coordsize="7772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">
                <v:rect id="Rectangle 1439553832" o:spid="_x0000_s1027" style="position:absolute;left:22615;width:55111;height:12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" fillcolor="#a2a2a2 [2405]" stroked="f" strokeweight="1pt"/>
                <v:rect id="Rectangle 101016323" o:spid="_x0000_s1028" style="position:absolute;width:22593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" fillcolor="#6b6b6b" stroked="f" strokeweight="1pt"/>
                <w10:anchorlock/>
              </v:group>
            </w:pict>
          </mc:Fallback>
        </mc:AlternateContent>
      </w:r>
    </w:p>
    <w:p w14:paraId="60C62FBC" w14:textId="77777777" w:rsidR="003D0DFE" w:rsidRDefault="003D0DFE" w:rsidP="008259E5"/>
    <w:sectPr w:rsidR="003D0DFE" w:rsidSect="008259E5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E85E1F4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466A4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8518C"/>
    <w:multiLevelType w:val="hybridMultilevel"/>
    <w:tmpl w:val="772C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2472A7"/>
    <w:multiLevelType w:val="hybridMultilevel"/>
    <w:tmpl w:val="A0462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35F82"/>
    <w:multiLevelType w:val="hybridMultilevel"/>
    <w:tmpl w:val="75886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D95A43"/>
    <w:multiLevelType w:val="hybridMultilevel"/>
    <w:tmpl w:val="C970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80179">
    <w:abstractNumId w:val="2"/>
  </w:num>
  <w:num w:numId="2" w16cid:durableId="1083533073">
    <w:abstractNumId w:val="4"/>
  </w:num>
  <w:num w:numId="3" w16cid:durableId="1248880183">
    <w:abstractNumId w:val="6"/>
  </w:num>
  <w:num w:numId="4" w16cid:durableId="1034574705">
    <w:abstractNumId w:val="1"/>
  </w:num>
  <w:num w:numId="5" w16cid:durableId="1915582981">
    <w:abstractNumId w:val="0"/>
  </w:num>
  <w:num w:numId="6" w16cid:durableId="951397270">
    <w:abstractNumId w:val="7"/>
  </w:num>
  <w:num w:numId="7" w16cid:durableId="50659963">
    <w:abstractNumId w:val="5"/>
  </w:num>
  <w:num w:numId="8" w16cid:durableId="434443117">
    <w:abstractNumId w:val="8"/>
  </w:num>
  <w:num w:numId="9" w16cid:durableId="941693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mirrorMargin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91"/>
    <w:rsid w:val="00004F51"/>
    <w:rsid w:val="00015982"/>
    <w:rsid w:val="00020F56"/>
    <w:rsid w:val="00031503"/>
    <w:rsid w:val="0003754E"/>
    <w:rsid w:val="000429E8"/>
    <w:rsid w:val="000451D3"/>
    <w:rsid w:val="000501DB"/>
    <w:rsid w:val="00060F74"/>
    <w:rsid w:val="00077516"/>
    <w:rsid w:val="000F1213"/>
    <w:rsid w:val="000F713F"/>
    <w:rsid w:val="00163462"/>
    <w:rsid w:val="001841D1"/>
    <w:rsid w:val="001E5685"/>
    <w:rsid w:val="001E57D7"/>
    <w:rsid w:val="00200BE5"/>
    <w:rsid w:val="00250EFE"/>
    <w:rsid w:val="00257458"/>
    <w:rsid w:val="002D512E"/>
    <w:rsid w:val="003102C7"/>
    <w:rsid w:val="00315588"/>
    <w:rsid w:val="00325F59"/>
    <w:rsid w:val="0034063E"/>
    <w:rsid w:val="00340BFE"/>
    <w:rsid w:val="00351F64"/>
    <w:rsid w:val="003A7E81"/>
    <w:rsid w:val="003D0DFE"/>
    <w:rsid w:val="00410D36"/>
    <w:rsid w:val="004156BB"/>
    <w:rsid w:val="00475B42"/>
    <w:rsid w:val="004A018B"/>
    <w:rsid w:val="004A553C"/>
    <w:rsid w:val="004B79F8"/>
    <w:rsid w:val="004C35E0"/>
    <w:rsid w:val="004E4D08"/>
    <w:rsid w:val="005933EA"/>
    <w:rsid w:val="005F2437"/>
    <w:rsid w:val="00610653"/>
    <w:rsid w:val="0063333F"/>
    <w:rsid w:val="00637F90"/>
    <w:rsid w:val="0064143C"/>
    <w:rsid w:val="00650B69"/>
    <w:rsid w:val="00680ED4"/>
    <w:rsid w:val="00686E42"/>
    <w:rsid w:val="00691706"/>
    <w:rsid w:val="006C1B5C"/>
    <w:rsid w:val="00750107"/>
    <w:rsid w:val="007657C1"/>
    <w:rsid w:val="007B347C"/>
    <w:rsid w:val="007E37E5"/>
    <w:rsid w:val="00811B9B"/>
    <w:rsid w:val="008259E5"/>
    <w:rsid w:val="00847EAA"/>
    <w:rsid w:val="008A0338"/>
    <w:rsid w:val="008C57C3"/>
    <w:rsid w:val="00924880"/>
    <w:rsid w:val="00955CFF"/>
    <w:rsid w:val="009800A5"/>
    <w:rsid w:val="009D0CC9"/>
    <w:rsid w:val="009E1FE6"/>
    <w:rsid w:val="009E3A3E"/>
    <w:rsid w:val="00AE4A2E"/>
    <w:rsid w:val="00AE7128"/>
    <w:rsid w:val="00B0186B"/>
    <w:rsid w:val="00B05823"/>
    <w:rsid w:val="00B15C72"/>
    <w:rsid w:val="00B32C90"/>
    <w:rsid w:val="00B67CE7"/>
    <w:rsid w:val="00B80990"/>
    <w:rsid w:val="00BC39AE"/>
    <w:rsid w:val="00BD0C31"/>
    <w:rsid w:val="00BD22B9"/>
    <w:rsid w:val="00BE37A9"/>
    <w:rsid w:val="00C272BB"/>
    <w:rsid w:val="00C3400B"/>
    <w:rsid w:val="00C77598"/>
    <w:rsid w:val="00D33E66"/>
    <w:rsid w:val="00D71668"/>
    <w:rsid w:val="00D83EF0"/>
    <w:rsid w:val="00D920AB"/>
    <w:rsid w:val="00D94635"/>
    <w:rsid w:val="00DD6D6A"/>
    <w:rsid w:val="00E21695"/>
    <w:rsid w:val="00E56732"/>
    <w:rsid w:val="00E724A0"/>
    <w:rsid w:val="00E937A9"/>
    <w:rsid w:val="00ED54C5"/>
    <w:rsid w:val="00F02183"/>
    <w:rsid w:val="00F41591"/>
    <w:rsid w:val="00F50FFF"/>
    <w:rsid w:val="00FA7CEA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3994"/>
  <w15:chartTrackingRefBased/>
  <w15:docId w15:val="{EE1CE938-E1A1-4E3F-AA8C-3BEECB2E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A3E"/>
    <w:pPr>
      <w:spacing w:after="0"/>
      <w:jc w:val="both"/>
    </w:pPr>
    <w:rPr>
      <w:rFonts w:cs="Mangal"/>
      <w:color w:val="747474" w:themeColor="background2" w:themeShade="80"/>
      <w:position w:val="9"/>
      <w:szCs w:val="23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183"/>
    <w:pPr>
      <w:spacing w:after="140"/>
      <w:contextualSpacing/>
      <w:outlineLvl w:val="0"/>
    </w:pPr>
    <w:rPr>
      <w:b/>
      <w:bCs/>
      <w:caps/>
      <w:color w:val="FFFFFF" w:themeColor="background1"/>
      <w:spacing w:val="20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1668"/>
    <w:pPr>
      <w:spacing w:after="140"/>
      <w:outlineLvl w:val="1"/>
    </w:pPr>
    <w:rPr>
      <w:b/>
      <w:bCs/>
      <w:caps/>
      <w:color w:val="595959" w:themeColor="text1" w:themeTint="A6"/>
      <w:spacing w:val="2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71668"/>
    <w:pPr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71668"/>
    <w:pPr>
      <w:spacing w:after="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B15C72"/>
    <w:pPr>
      <w:spacing w:line="240" w:lineRule="auto"/>
      <w:ind w:left="720"/>
      <w:contextualSpacing/>
      <w:jc w:val="center"/>
    </w:pPr>
  </w:style>
  <w:style w:type="paragraph" w:styleId="Date">
    <w:name w:val="Date"/>
    <w:basedOn w:val="Normal"/>
    <w:next w:val="Normal"/>
    <w:link w:val="DateChar"/>
    <w:uiPriority w:val="99"/>
    <w:semiHidden/>
    <w:rsid w:val="004A553C"/>
    <w:rPr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semiHidden/>
    <w:rsid w:val="009E3A3E"/>
    <w:rPr>
      <w:rFonts w:cs="Mangal"/>
      <w:color w:val="FFFFFF" w:themeColor="background1"/>
      <w:position w:val="9"/>
      <w:szCs w:val="23"/>
      <w:lang w:val="en-US"/>
    </w:rPr>
  </w:style>
  <w:style w:type="paragraph" w:customStyle="1" w:styleId="Contactinfo">
    <w:name w:val="Contact info"/>
    <w:basedOn w:val="Normal"/>
    <w:qFormat/>
    <w:rsid w:val="00004F51"/>
    <w:pPr>
      <w:spacing w:line="420" w:lineRule="auto"/>
      <w:ind w:left="-113" w:right="-113"/>
      <w:jc w:val="left"/>
    </w:pPr>
    <w:rPr>
      <w:color w:val="000000" w:themeColor="text1"/>
      <w:position w:val="1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24880"/>
    <w:pPr>
      <w:spacing w:line="600" w:lineRule="exact"/>
      <w:jc w:val="left"/>
    </w:pPr>
    <w:rPr>
      <w:rFonts w:asciiTheme="majorHAnsi" w:hAnsiTheme="majorHAnsi"/>
      <w:caps/>
      <w:color w:val="262626" w:themeColor="text1" w:themeTint="D9"/>
      <w:spacing w:val="28"/>
      <w:position w:val="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24880"/>
    <w:rPr>
      <w:rFonts w:asciiTheme="majorHAnsi" w:hAnsiTheme="majorHAnsi" w:cs="Mangal"/>
      <w:caps/>
      <w:color w:val="262626" w:themeColor="text1" w:themeTint="D9"/>
      <w:spacing w:val="28"/>
      <w:sz w:val="60"/>
      <w:szCs w:val="6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53C"/>
    <w:pPr>
      <w:spacing w:after="160"/>
      <w:jc w:val="left"/>
    </w:pPr>
    <w:rPr>
      <w:color w:val="auto"/>
      <w:position w:val="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53C"/>
    <w:rPr>
      <w:rFonts w:cs="Mangal"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02183"/>
    <w:rPr>
      <w:rFonts w:cs="Mangal"/>
      <w:b/>
      <w:bCs/>
      <w:caps/>
      <w:color w:val="FFFFFF" w:themeColor="background1"/>
      <w:spacing w:val="20"/>
      <w:position w:val="9"/>
      <w:sz w:val="26"/>
      <w:szCs w:val="26"/>
      <w:lang w:val="en-US"/>
    </w:rPr>
  </w:style>
  <w:style w:type="paragraph" w:customStyle="1" w:styleId="Normalwhite">
    <w:name w:val="Normal white"/>
    <w:basedOn w:val="Normal"/>
    <w:qFormat/>
    <w:rsid w:val="00D71668"/>
    <w:pPr>
      <w:spacing w:line="240" w:lineRule="auto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D71668"/>
    <w:rPr>
      <w:rFonts w:cs="Mangal"/>
      <w:b/>
      <w:bCs/>
      <w:caps/>
      <w:color w:val="595959" w:themeColor="text1" w:themeTint="A6"/>
      <w:spacing w:val="20"/>
      <w:position w:val="9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71668"/>
    <w:rPr>
      <w:rFonts w:cs="Mangal"/>
      <w:b/>
      <w:bCs/>
      <w:color w:val="747474" w:themeColor="background2" w:themeShade="80"/>
      <w:position w:val="9"/>
      <w:sz w:val="24"/>
      <w:szCs w:val="24"/>
      <w:lang w:val="en-US"/>
    </w:rPr>
  </w:style>
  <w:style w:type="paragraph" w:styleId="ListBullet">
    <w:name w:val="List Bullet"/>
    <w:basedOn w:val="Normal"/>
    <w:uiPriority w:val="99"/>
    <w:rsid w:val="00D71668"/>
    <w:pPr>
      <w:numPr>
        <w:numId w:val="4"/>
      </w:numPr>
      <w:spacing w:line="240" w:lineRule="auto"/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71668"/>
    <w:rPr>
      <w:rFonts w:cs="Mangal"/>
      <w:color w:val="747474" w:themeColor="background2" w:themeShade="80"/>
      <w:position w:val="9"/>
      <w:szCs w:val="23"/>
      <w:lang w:val="en-US"/>
    </w:rPr>
  </w:style>
  <w:style w:type="paragraph" w:styleId="ListBullet2">
    <w:name w:val="List Bullet 2"/>
    <w:basedOn w:val="Normal"/>
    <w:uiPriority w:val="99"/>
    <w:rsid w:val="00D71668"/>
    <w:pPr>
      <w:numPr>
        <w:numId w:val="5"/>
      </w:numPr>
      <w:ind w:left="360"/>
      <w:contextualSpacing/>
    </w:pPr>
    <w:rPr>
      <w:color w:val="FFFFFF" w:themeColor="background1"/>
    </w:rPr>
  </w:style>
  <w:style w:type="character" w:styleId="Strong">
    <w:name w:val="Strong"/>
    <w:basedOn w:val="DefaultParagraphFont"/>
    <w:uiPriority w:val="22"/>
    <w:qFormat/>
    <w:rsid w:val="00250EFE"/>
    <w:rPr>
      <w:b/>
      <w:bCs/>
    </w:rPr>
  </w:style>
  <w:style w:type="character" w:styleId="Emphasis">
    <w:name w:val="Emphasis"/>
    <w:basedOn w:val="DefaultParagraphFont"/>
    <w:uiPriority w:val="20"/>
    <w:qFormat/>
    <w:rsid w:val="00015982"/>
    <w:rPr>
      <w:i/>
      <w:iCs/>
    </w:rPr>
  </w:style>
  <w:style w:type="table" w:styleId="TableGrid">
    <w:name w:val="Table Grid"/>
    <w:basedOn w:val="TableNormal"/>
    <w:uiPriority w:val="39"/>
    <w:rsid w:val="00015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2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\AppData\Roaming\Microsoft\Templates\Bold%20content%20marketing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4201197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6B6B6B"/>
      </a:accent1>
      <a:accent2>
        <a:srgbClr val="D9D9D9"/>
      </a:accent2>
      <a:accent3>
        <a:srgbClr val="4C75D0"/>
      </a:accent3>
      <a:accent4>
        <a:srgbClr val="F08A74"/>
      </a:accent4>
      <a:accent5>
        <a:srgbClr val="137227"/>
      </a:accent5>
      <a:accent6>
        <a:srgbClr val="E6BC42"/>
      </a:accent6>
      <a:hlink>
        <a:srgbClr val="467886"/>
      </a:hlink>
      <a:folHlink>
        <a:srgbClr val="96607D"/>
      </a:folHlink>
    </a:clrScheme>
    <a:fontScheme name="Franklin Gothic Medium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45ED85-5D9B-48D0-A7A3-0460E6C5F4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3BA7E-F72F-40A9-A9B6-9B32480F95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3.xml><?xml version="1.0" encoding="utf-8"?>
<ds:datastoreItem xmlns:ds="http://schemas.openxmlformats.org/officeDocument/2006/customXml" ds:itemID="{EBCE41A7-B85A-4948-B7E3-B8EB7498B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content marketing manager resume</Template>
  <TotalTime>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</dc:creator>
  <cp:keywords/>
  <dc:description/>
  <cp:lastModifiedBy>TR</cp:lastModifiedBy>
  <cp:revision>2</cp:revision>
  <dcterms:created xsi:type="dcterms:W3CDTF">2025-04-14T00:06:00Z</dcterms:created>
  <dcterms:modified xsi:type="dcterms:W3CDTF">2025-04-14T00:06:00Z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